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2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450"/>
        <w:gridCol w:w="5338"/>
        <w:gridCol w:w="2467"/>
      </w:tblGrid>
      <w:tr w:rsidR="004C0BF9" w14:paraId="3155A80C" w14:textId="77777777">
        <w:trPr>
          <w:trHeight w:val="51"/>
        </w:trPr>
        <w:sdt>
          <w:sdtPr>
            <w:rPr>
              <w:color w:val="808080" w:themeColor="background1" w:themeShade="80"/>
            </w:rPr>
            <w:alias w:val="Author"/>
            <w:id w:val="91148862"/>
            <w:placeholder>
              <w:docPart w:val="9EE29C69D14F2B4D89A9DED0F175BDF7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8255" w:type="dxa"/>
                <w:gridSpan w:val="3"/>
                <w:vAlign w:val="bottom"/>
              </w:tcPr>
              <w:p w14:paraId="77BD398C" w14:textId="77777777" w:rsidR="004C0BF9" w:rsidRPr="00F833EB" w:rsidRDefault="00E448CA" w:rsidP="00F833EB">
                <w:pPr>
                  <w:pStyle w:val="YourName"/>
                  <w:rPr>
                    <w:color w:val="808080" w:themeColor="background1" w:themeShade="80"/>
                  </w:rPr>
                </w:pPr>
                <w:r w:rsidRPr="00F833EB">
                  <w:rPr>
                    <w:color w:val="808080" w:themeColor="background1" w:themeShade="80"/>
                  </w:rPr>
                  <w:t>Rukmal Weerawarana</w:t>
                </w:r>
              </w:p>
            </w:tc>
          </w:sdtContent>
        </w:sdt>
      </w:tr>
      <w:tr w:rsidR="004C0BF9" w14:paraId="3AB0A638" w14:textId="77777777">
        <w:trPr>
          <w:trHeight w:val="88"/>
        </w:trPr>
        <w:tc>
          <w:tcPr>
            <w:tcW w:w="450" w:type="dxa"/>
          </w:tcPr>
          <w:p w14:paraId="3E1C9553" w14:textId="77777777" w:rsidR="004C0BF9" w:rsidRDefault="004C0BF9"/>
        </w:tc>
        <w:tc>
          <w:tcPr>
            <w:tcW w:w="7805" w:type="dxa"/>
            <w:gridSpan w:val="2"/>
          </w:tcPr>
          <w:p w14:paraId="69995722" w14:textId="77777777" w:rsidR="004C0BF9" w:rsidRDefault="00F833EB" w:rsidP="00F833EB">
            <w:pPr>
              <w:pStyle w:val="PersonalInformation"/>
            </w:pPr>
            <w:r>
              <w:t>1315 NE Campus Pkwy 534  |</w:t>
            </w:r>
            <w:r w:rsidR="00E448CA">
              <w:t xml:space="preserve"> Seattle WA</w:t>
            </w:r>
            <w:r>
              <w:t xml:space="preserve"> 98105  |  +1 (206) 839 6891  |</w:t>
            </w:r>
            <w:r w:rsidR="00E448CA">
              <w:t xml:space="preserve"> rukmal@uw.edu</w:t>
            </w:r>
          </w:p>
        </w:tc>
      </w:tr>
      <w:tr w:rsidR="004C0BF9" w14:paraId="6F1DBCD3" w14:textId="77777777">
        <w:trPr>
          <w:trHeight w:val="808"/>
        </w:trPr>
        <w:tc>
          <w:tcPr>
            <w:tcW w:w="8255" w:type="dxa"/>
            <w:gridSpan w:val="3"/>
          </w:tcPr>
          <w:p w14:paraId="25E57748" w14:textId="77777777" w:rsidR="004C0BF9" w:rsidRDefault="004C0BF9">
            <w:pPr>
              <w:pStyle w:val="PersonalInformation"/>
            </w:pPr>
          </w:p>
        </w:tc>
      </w:tr>
      <w:tr w:rsidR="004C0BF9" w14:paraId="0FBF4819" w14:textId="77777777">
        <w:tc>
          <w:tcPr>
            <w:tcW w:w="8255" w:type="dxa"/>
            <w:gridSpan w:val="3"/>
            <w:vAlign w:val="center"/>
          </w:tcPr>
          <w:p w14:paraId="62E1E948" w14:textId="77777777" w:rsidR="004C0BF9" w:rsidRDefault="00E448CA">
            <w:pPr>
              <w:pStyle w:val="SectionHeading"/>
            </w:pPr>
            <w:r>
              <w:t>Objective</w:t>
            </w:r>
            <w:r w:rsidR="00F8371F">
              <w:t xml:space="preserve"> Statement</w:t>
            </w:r>
          </w:p>
        </w:tc>
      </w:tr>
      <w:tr w:rsidR="004C0BF9" w14:paraId="29B36775" w14:textId="77777777">
        <w:tc>
          <w:tcPr>
            <w:tcW w:w="8255" w:type="dxa"/>
            <w:gridSpan w:val="3"/>
            <w:tcMar>
              <w:bottom w:w="259" w:type="dxa"/>
            </w:tcMar>
          </w:tcPr>
          <w:p w14:paraId="383DB1DC" w14:textId="77777777" w:rsidR="00F833EB" w:rsidRDefault="00F8371F" w:rsidP="00F833EB">
            <w:pPr>
              <w:pStyle w:val="Copy"/>
              <w:jc w:val="both"/>
            </w:pPr>
            <w:r>
              <w:t>In addition to being a freshman at the University of Washington and an alumnus of the British School in Colombo, Sri Lanka, I am also a driven, motivated and passionate</w:t>
            </w:r>
            <w:r w:rsidR="00F833EB">
              <w:t xml:space="preserve"> individual.</w:t>
            </w:r>
            <w:r>
              <w:t xml:space="preserve"> I do not have any </w:t>
            </w:r>
            <w:r w:rsidR="00F833EB">
              <w:t>work</w:t>
            </w:r>
            <w:r>
              <w:t xml:space="preserve"> experience, but as with everyone else, I have to start somewhere; this is my beginning.</w:t>
            </w:r>
          </w:p>
          <w:p w14:paraId="31DD2967" w14:textId="77777777" w:rsidR="00F833EB" w:rsidRDefault="00F833EB" w:rsidP="00F833EB">
            <w:pPr>
              <w:pStyle w:val="Copy"/>
              <w:jc w:val="both"/>
            </w:pPr>
            <w:r>
              <w:t xml:space="preserve">I understand that not having any previous work experience could appear to be a potential roadblock in my personal history, but my absence of work experience is not due to </w:t>
            </w:r>
            <w:r w:rsidR="00850A3D">
              <w:t xml:space="preserve">a lack of willingness. Having grow up and lived most of my life in the island nation of Sri Lanka, life for me was not similar to that of a typical American teenager; I did not have the same opportunities that most people in the US did in terms of work. To compensate for this however, I </w:t>
            </w:r>
            <w:r w:rsidR="00A63738">
              <w:t>had</w:t>
            </w:r>
            <w:r w:rsidR="00850A3D">
              <w:t xml:space="preserve"> an equally valuable and unique </w:t>
            </w:r>
            <w:r w:rsidR="00A63738">
              <w:t>set of opportunities that – I believe – I have made the most of in my life</w:t>
            </w:r>
            <w:r w:rsidR="00850A3D">
              <w:t>.</w:t>
            </w:r>
          </w:p>
          <w:p w14:paraId="1C664E35" w14:textId="77777777" w:rsidR="00A63738" w:rsidRDefault="00850A3D" w:rsidP="002F4DB1">
            <w:pPr>
              <w:pStyle w:val="Copy"/>
              <w:jc w:val="both"/>
            </w:pPr>
            <w:r>
              <w:t>Regardless of my physical location,</w:t>
            </w:r>
            <w:r w:rsidR="00D215DE">
              <w:t xml:space="preserve"> I have always made it my goal to make the most of what I was presented with. Throughout my life,</w:t>
            </w:r>
            <w:r>
              <w:t xml:space="preserve"> my motivation and drive have remained the same. I have always strived to make the most of my opportunities, </w:t>
            </w:r>
            <w:r w:rsidR="00D215DE">
              <w:t>and I always put the maximum possible amount of effort into any task I attempt to accomplish</w:t>
            </w:r>
            <w:r>
              <w:t>.</w:t>
            </w:r>
            <w:r w:rsidR="00D215DE">
              <w:t xml:space="preserve"> I am a committed, passionate and dedicated human being, and I hope I am the right fit for your </w:t>
            </w:r>
            <w:r w:rsidR="002F4DB1">
              <w:t>team</w:t>
            </w:r>
            <w:r w:rsidR="00D215DE">
              <w:t>.</w:t>
            </w:r>
          </w:p>
          <w:p w14:paraId="0C8A1E27" w14:textId="77777777" w:rsidR="00B96338" w:rsidRDefault="00B96338" w:rsidP="002F4DB1">
            <w:pPr>
              <w:pStyle w:val="Copy"/>
              <w:jc w:val="both"/>
            </w:pPr>
            <w:bookmarkStart w:id="0" w:name="_GoBack"/>
            <w:bookmarkEnd w:id="0"/>
          </w:p>
        </w:tc>
      </w:tr>
      <w:tr w:rsidR="004C0BF9" w14:paraId="7C52574B" w14:textId="77777777">
        <w:tc>
          <w:tcPr>
            <w:tcW w:w="8255" w:type="dxa"/>
            <w:gridSpan w:val="3"/>
          </w:tcPr>
          <w:p w14:paraId="6294AA33" w14:textId="77777777" w:rsidR="004C0BF9" w:rsidRDefault="00E448CA">
            <w:pPr>
              <w:pStyle w:val="SectionHeading"/>
            </w:pPr>
            <w:r>
              <w:t>Skills Profile</w:t>
            </w:r>
          </w:p>
        </w:tc>
      </w:tr>
      <w:tr w:rsidR="004C0BF9" w14:paraId="4776D4E3" w14:textId="77777777">
        <w:tc>
          <w:tcPr>
            <w:tcW w:w="8255" w:type="dxa"/>
            <w:gridSpan w:val="3"/>
            <w:tcMar>
              <w:bottom w:w="259" w:type="dxa"/>
            </w:tcMar>
          </w:tcPr>
          <w:p w14:paraId="7DEBC03E" w14:textId="77777777" w:rsidR="004C0BF9" w:rsidRDefault="00B26661" w:rsidP="00A63738">
            <w:pPr>
              <w:pStyle w:val="ListParagraph"/>
            </w:pPr>
            <w:r>
              <w:t>I am extremely technologically literate, and am able to master software with very steep learning curves within a relatively short period of time</w:t>
            </w:r>
          </w:p>
          <w:p w14:paraId="583B0F38" w14:textId="77777777" w:rsidR="00B26661" w:rsidRDefault="00B26661" w:rsidP="00A63738">
            <w:pPr>
              <w:pStyle w:val="ListParagraph"/>
            </w:pPr>
            <w:r>
              <w:t>Basic to intermediate programming knowledge in languages including Cocoa Touch, C++, Java and Python.</w:t>
            </w:r>
          </w:p>
          <w:p w14:paraId="6CC3CB8E" w14:textId="77777777" w:rsidR="00B26661" w:rsidRDefault="00A10752" w:rsidP="00A63738">
            <w:pPr>
              <w:pStyle w:val="ListParagraph"/>
            </w:pPr>
            <w:r>
              <w:t>Seasoned leadership skills that were honed during my period of being President of my high school’s student government.</w:t>
            </w:r>
          </w:p>
          <w:p w14:paraId="2E64FC3A" w14:textId="77777777" w:rsidR="00A10752" w:rsidRDefault="0015427E" w:rsidP="00A63738">
            <w:pPr>
              <w:pStyle w:val="ListParagraph"/>
            </w:pPr>
            <w:r>
              <w:t>Having played on numerous sport teams in high school, I a</w:t>
            </w:r>
            <w:r w:rsidR="0066329D">
              <w:t>m a committed and compassionate team player.</w:t>
            </w:r>
          </w:p>
          <w:p w14:paraId="732CF770" w14:textId="77777777" w:rsidR="0066329D" w:rsidRDefault="0066329D" w:rsidP="00A63738">
            <w:pPr>
              <w:pStyle w:val="ListParagraph"/>
            </w:pPr>
            <w:r>
              <w:t>I have had experience in doing extended research on a single topic, as showcased in the linked documents at the end of the resume.</w:t>
            </w:r>
          </w:p>
          <w:p w14:paraId="1F1D70A3" w14:textId="77777777" w:rsidR="0066329D" w:rsidRDefault="0066329D" w:rsidP="0066329D">
            <w:pPr>
              <w:pStyle w:val="ListParagraph"/>
            </w:pPr>
            <w:r>
              <w:t>Basic to intermediate levels knowledge levels in Physics, Computer Science and Mathematics.</w:t>
            </w:r>
          </w:p>
        </w:tc>
      </w:tr>
      <w:tr w:rsidR="004C0BF9" w14:paraId="72A73EB9" w14:textId="77777777">
        <w:tc>
          <w:tcPr>
            <w:tcW w:w="8255" w:type="dxa"/>
            <w:gridSpan w:val="3"/>
            <w:vAlign w:val="center"/>
          </w:tcPr>
          <w:p w14:paraId="34D1E0BB" w14:textId="77777777" w:rsidR="004C0BF9" w:rsidRDefault="0066329D" w:rsidP="0066329D">
            <w:pPr>
              <w:pStyle w:val="SectionHeading"/>
            </w:pPr>
            <w:r>
              <w:t>significant commitments</w:t>
            </w:r>
          </w:p>
        </w:tc>
      </w:tr>
      <w:tr w:rsidR="004C0BF9" w14:paraId="6749C7A0" w14:textId="77777777">
        <w:tc>
          <w:tcPr>
            <w:tcW w:w="5788" w:type="dxa"/>
            <w:gridSpan w:val="2"/>
          </w:tcPr>
          <w:p w14:paraId="151E226A" w14:textId="77777777" w:rsidR="004C0BF9" w:rsidRDefault="002C6FA7" w:rsidP="002C6FA7">
            <w:pPr>
              <w:pStyle w:val="Bold"/>
            </w:pPr>
            <w:r>
              <w:t>President, High School Student Government</w:t>
            </w:r>
          </w:p>
        </w:tc>
        <w:tc>
          <w:tcPr>
            <w:tcW w:w="2467" w:type="dxa"/>
          </w:tcPr>
          <w:p w14:paraId="401B02DE" w14:textId="77777777" w:rsidR="004C0BF9" w:rsidRDefault="00B96338" w:rsidP="002C6FA7">
            <w:pPr>
              <w:pStyle w:val="Dates"/>
            </w:pPr>
            <w:sdt>
              <w:sdtPr>
                <w:id w:val="270558851"/>
                <w:placeholder>
                  <w:docPart w:val="350A52E6B261C34BBC31B175DF80DF2E"/>
                </w:placeholder>
                <w:date w:fullDate="2012-09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2C6FA7">
                  <w:t>9/1/2012</w:t>
                </w:r>
              </w:sdtContent>
            </w:sdt>
            <w:r w:rsidR="00E448CA">
              <w:t xml:space="preserve"> — </w:t>
            </w:r>
            <w:sdt>
              <w:sdtPr>
                <w:id w:val="270558854"/>
                <w:placeholder>
                  <w:docPart w:val="F4262BC7465A1F42964BF1684AB09166"/>
                </w:placeholder>
                <w:date w:fullDate="2013-07-0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2C6FA7">
                  <w:t>7/5/2013</w:t>
                </w:r>
              </w:sdtContent>
            </w:sdt>
          </w:p>
        </w:tc>
      </w:tr>
      <w:tr w:rsidR="004C0BF9" w14:paraId="77CD3EB8" w14:textId="77777777">
        <w:tc>
          <w:tcPr>
            <w:tcW w:w="8255" w:type="dxa"/>
            <w:gridSpan w:val="3"/>
            <w:tcMar>
              <w:bottom w:w="115" w:type="dxa"/>
            </w:tcMar>
          </w:tcPr>
          <w:sdt>
            <w:sdtPr>
              <w:id w:val="737166375"/>
              <w:placeholder>
                <w:docPart w:val="7E9214F98579CA4486D0DC2E3941267E"/>
              </w:placeholder>
            </w:sdtPr>
            <w:sdtEndPr/>
            <w:sdtContent>
              <w:p w14:paraId="147C422F" w14:textId="77777777" w:rsidR="004C0BF9" w:rsidRDefault="002C6FA7">
                <w:pPr>
                  <w:pStyle w:val="Italics"/>
                </w:pPr>
                <w:r>
                  <w:t>Colombo, Sri Lanka</w:t>
                </w:r>
              </w:p>
            </w:sdtContent>
          </w:sdt>
          <w:sdt>
            <w:sdtPr>
              <w:id w:val="91148993"/>
              <w:placeholder>
                <w:docPart w:val="305DB0FAB1D11C4E8870938CD204957D"/>
              </w:placeholder>
              <w:temporary/>
              <w:showingPlcHdr/>
            </w:sdtPr>
            <w:sdtEndPr/>
            <w:sdtContent>
              <w:p w14:paraId="7E03BE9E" w14:textId="77777777" w:rsidR="004C0BF9" w:rsidRDefault="00E448CA">
                <w:pPr>
                  <w:pStyle w:val="ListParagraph"/>
                </w:pPr>
                <w:r>
                  <w:t>[Only driver/courier to log 7,000 miles with no accidents or violations.]</w:t>
                </w:r>
              </w:p>
              <w:p w14:paraId="70B4A06B" w14:textId="77777777" w:rsidR="004C0BF9" w:rsidRDefault="00E448CA">
                <w:pPr>
                  <w:pStyle w:val="ListParagraph"/>
                </w:pPr>
                <w:r>
                  <w:t>[Served as liaison and helped develop delivery schedule with new overnight service company located at airport.]</w:t>
                </w:r>
              </w:p>
              <w:p w14:paraId="5C7B0DCC" w14:textId="77777777" w:rsidR="004C0BF9" w:rsidRDefault="00E448CA">
                <w:pPr>
                  <w:pStyle w:val="ListParagraph"/>
                </w:pPr>
                <w:r>
                  <w:t>[Initiated “orange cone” system, which reduced backing accidents in courier group and earned company safety award.]</w:t>
                </w:r>
              </w:p>
            </w:sdtContent>
          </w:sdt>
        </w:tc>
      </w:tr>
      <w:tr w:rsidR="004C0BF9" w14:paraId="38E751D7" w14:textId="77777777">
        <w:sdt>
          <w:sdtPr>
            <w:id w:val="91149003"/>
            <w:placeholder>
              <w:docPart w:val="9BC6F402E6E18441A6F597ED528DED47"/>
            </w:placeholder>
            <w:temporary/>
            <w:showingPlcHdr/>
          </w:sdtPr>
          <w:sdtEndPr/>
          <w:sdtContent>
            <w:tc>
              <w:tcPr>
                <w:tcW w:w="5788" w:type="dxa"/>
                <w:gridSpan w:val="2"/>
              </w:tcPr>
              <w:p w14:paraId="17EC2377" w14:textId="77777777" w:rsidR="004C0BF9" w:rsidRDefault="00E448CA">
                <w:pPr>
                  <w:pStyle w:val="Bold"/>
                </w:pPr>
                <w:r>
                  <w:t>[Equipment Operator, Contoso, Ltd.]</w:t>
                </w:r>
              </w:p>
            </w:tc>
          </w:sdtContent>
        </w:sdt>
        <w:tc>
          <w:tcPr>
            <w:tcW w:w="2467" w:type="dxa"/>
          </w:tcPr>
          <w:p w14:paraId="59194134" w14:textId="77777777" w:rsidR="004C0BF9" w:rsidRDefault="00B96338">
            <w:pPr>
              <w:pStyle w:val="Dates"/>
            </w:pPr>
            <w:sdt>
              <w:sdtPr>
                <w:id w:val="270558858"/>
                <w:placeholder>
                  <w:docPart w:val="9451C97719085A47B7C5EC8FCB6D7160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E448CA">
                  <w:rPr>
                    <w:rStyle w:val="PlaceholderText"/>
                    <w:color w:val="595959" w:themeColor="text1" w:themeTint="A6"/>
                  </w:rPr>
                  <w:t>[Start Date]</w:t>
                </w:r>
              </w:sdtContent>
            </w:sdt>
            <w:r w:rsidR="00E448CA">
              <w:t xml:space="preserve"> — </w:t>
            </w:r>
            <w:sdt>
              <w:sdtPr>
                <w:id w:val="270558861"/>
                <w:placeholder>
                  <w:docPart w:val="FD7B71C13D5B824C9D2F5FCAC5BEEB5C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E448CA">
                  <w:rPr>
                    <w:rStyle w:val="PlaceholderText"/>
                    <w:color w:val="595959" w:themeColor="text1" w:themeTint="A6"/>
                  </w:rPr>
                  <w:t>[End Date]</w:t>
                </w:r>
              </w:sdtContent>
            </w:sdt>
          </w:p>
        </w:tc>
      </w:tr>
      <w:tr w:rsidR="004C0BF9" w14:paraId="55B55402" w14:textId="77777777">
        <w:tc>
          <w:tcPr>
            <w:tcW w:w="8255" w:type="dxa"/>
            <w:gridSpan w:val="3"/>
            <w:tcMar>
              <w:bottom w:w="115" w:type="dxa"/>
            </w:tcMar>
          </w:tcPr>
          <w:sdt>
            <w:sdtPr>
              <w:id w:val="737166378"/>
              <w:placeholder>
                <w:docPart w:val="235208EB3316204F851404A9ED74DF8D"/>
              </w:placeholder>
              <w:temporary/>
              <w:showingPlcHdr/>
            </w:sdtPr>
            <w:sdtEndPr/>
            <w:sdtContent>
              <w:p w14:paraId="1D3B78CE" w14:textId="77777777" w:rsidR="004C0BF9" w:rsidRDefault="00E448CA">
                <w:pPr>
                  <w:pStyle w:val="Italics"/>
                </w:pPr>
                <w:r>
                  <w:t>[Buffalo, NY]</w:t>
                </w:r>
              </w:p>
            </w:sdtContent>
          </w:sdt>
          <w:sdt>
            <w:sdtPr>
              <w:id w:val="91149169"/>
              <w:placeholder>
                <w:docPart w:val="44B32E800BA3794BAF417FB915493CB5"/>
              </w:placeholder>
              <w:temporary/>
              <w:showingPlcHdr/>
            </w:sdtPr>
            <w:sdtEndPr/>
            <w:sdtContent>
              <w:p w14:paraId="0D962632" w14:textId="77777777" w:rsidR="004C0BF9" w:rsidRDefault="00E448CA">
                <w:pPr>
                  <w:pStyle w:val="ListParagraph"/>
                </w:pPr>
                <w:r>
                  <w:t>[Worked on city street and bridge repair projects.]</w:t>
                </w:r>
              </w:p>
              <w:p w14:paraId="5443F7D9" w14:textId="77777777" w:rsidR="004C0BF9" w:rsidRDefault="00E448CA">
                <w:pPr>
                  <w:pStyle w:val="ListParagraph"/>
                </w:pPr>
                <w:r>
                  <w:t>[Operated heavy machinery, including steamroller and backhoe.]</w:t>
                </w:r>
              </w:p>
              <w:p w14:paraId="4E8815B3" w14:textId="77777777" w:rsidR="004C0BF9" w:rsidRDefault="00E448CA">
                <w:pPr>
                  <w:pStyle w:val="ListParagraph"/>
                </w:pPr>
                <w:r>
                  <w:t>[Served on team to evaluate new street-cleaning machines; recommended model that reduced work-crew time by five hours per week.]</w:t>
                </w:r>
              </w:p>
            </w:sdtContent>
          </w:sdt>
        </w:tc>
      </w:tr>
      <w:tr w:rsidR="004C0BF9" w14:paraId="4BF8E190" w14:textId="77777777">
        <w:tc>
          <w:tcPr>
            <w:tcW w:w="5788" w:type="dxa"/>
            <w:gridSpan w:val="2"/>
          </w:tcPr>
          <w:p w14:paraId="2864C4B8" w14:textId="77777777" w:rsidR="004C0BF9" w:rsidRDefault="00B96338">
            <w:pPr>
              <w:pStyle w:val="Bold"/>
            </w:pPr>
            <w:sdt>
              <w:sdtPr>
                <w:id w:val="737166389"/>
                <w:placeholder>
                  <w:docPart w:val="7DEA250CA9596D4E8A48A71373A6093C"/>
                </w:placeholder>
                <w:temporary/>
                <w:showingPlcHdr/>
              </w:sdtPr>
              <w:sdtEndPr/>
              <w:sdtContent>
                <w:r w:rsidR="00E448CA">
                  <w:t>[Print Technician, Proseware, Inc.]</w:t>
                </w:r>
              </w:sdtContent>
            </w:sdt>
          </w:p>
        </w:tc>
        <w:tc>
          <w:tcPr>
            <w:tcW w:w="2467" w:type="dxa"/>
          </w:tcPr>
          <w:p w14:paraId="3CDB8137" w14:textId="77777777" w:rsidR="004C0BF9" w:rsidRDefault="00B96338">
            <w:pPr>
              <w:pStyle w:val="Dates"/>
            </w:pPr>
            <w:sdt>
              <w:sdtPr>
                <w:id w:val="270558866"/>
                <w:placeholder>
                  <w:docPart w:val="25FFD47BBC39254C9903678332AA396D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E448CA">
                  <w:rPr>
                    <w:rStyle w:val="PlaceholderText"/>
                    <w:color w:val="595959" w:themeColor="text1" w:themeTint="A6"/>
                  </w:rPr>
                  <w:t>[Start Date]</w:t>
                </w:r>
              </w:sdtContent>
            </w:sdt>
            <w:r w:rsidR="00E448CA">
              <w:t xml:space="preserve"> — </w:t>
            </w:r>
            <w:sdt>
              <w:sdtPr>
                <w:id w:val="270558869"/>
                <w:placeholder>
                  <w:docPart w:val="2ED661F4A85C1A40BC6EEA2C704E0B1B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E448CA">
                  <w:rPr>
                    <w:rStyle w:val="PlaceholderText"/>
                    <w:color w:val="595959" w:themeColor="text1" w:themeTint="A6"/>
                  </w:rPr>
                  <w:t>[End Date]</w:t>
                </w:r>
              </w:sdtContent>
            </w:sdt>
          </w:p>
        </w:tc>
      </w:tr>
      <w:tr w:rsidR="004C0BF9" w14:paraId="5CDC764F" w14:textId="77777777">
        <w:tc>
          <w:tcPr>
            <w:tcW w:w="8255" w:type="dxa"/>
            <w:gridSpan w:val="3"/>
            <w:tcMar>
              <w:bottom w:w="115" w:type="dxa"/>
            </w:tcMar>
          </w:tcPr>
          <w:sdt>
            <w:sdtPr>
              <w:id w:val="737166379"/>
              <w:placeholder>
                <w:docPart w:val="E5F13AC99B34BC48BEA29907FFE87221"/>
              </w:placeholder>
              <w:temporary/>
              <w:showingPlcHdr/>
            </w:sdtPr>
            <w:sdtEndPr/>
            <w:sdtContent>
              <w:p w14:paraId="25F22F33" w14:textId="77777777" w:rsidR="004C0BF9" w:rsidRDefault="00E448CA">
                <w:pPr>
                  <w:pStyle w:val="Italics"/>
                </w:pPr>
                <w:r>
                  <w:t>[Buffalo, NY]</w:t>
                </w:r>
              </w:p>
            </w:sdtContent>
          </w:sdt>
          <w:sdt>
            <w:sdtPr>
              <w:id w:val="91149040"/>
              <w:placeholder>
                <w:docPart w:val="0A0FA13DAB3ADE47B3A11EEE66712864"/>
              </w:placeholder>
              <w:temporary/>
              <w:showingPlcHdr/>
            </w:sdtPr>
            <w:sdtEndPr/>
            <w:sdtContent>
              <w:p w14:paraId="570981DB" w14:textId="77777777" w:rsidR="004C0BF9" w:rsidRDefault="00E448CA">
                <w:pPr>
                  <w:pStyle w:val="ListParagraph"/>
                </w:pPr>
                <w:r>
                  <w:t>[Collated and assembled printing projects.]</w:t>
                </w:r>
              </w:p>
              <w:p w14:paraId="22C78F98" w14:textId="77777777" w:rsidR="004C0BF9" w:rsidRDefault="00E448CA">
                <w:pPr>
                  <w:pStyle w:val="ListParagraph"/>
                </w:pPr>
                <w:r>
                  <w:t>[Operated machines that scored and folded brochures.]</w:t>
                </w:r>
              </w:p>
            </w:sdtContent>
          </w:sdt>
        </w:tc>
      </w:tr>
      <w:tr w:rsidR="004C0BF9" w14:paraId="192C7766" w14:textId="77777777">
        <w:tc>
          <w:tcPr>
            <w:tcW w:w="5788" w:type="dxa"/>
            <w:gridSpan w:val="2"/>
          </w:tcPr>
          <w:p w14:paraId="10B3A877" w14:textId="77777777" w:rsidR="004C0BF9" w:rsidRDefault="00B96338">
            <w:pPr>
              <w:pStyle w:val="Bold"/>
            </w:pPr>
            <w:sdt>
              <w:sdtPr>
                <w:id w:val="737166390"/>
                <w:placeholder>
                  <w:docPart w:val="9689970F03BBAB4FB3FD1CE86248DD65"/>
                </w:placeholder>
                <w:temporary/>
                <w:showingPlcHdr/>
              </w:sdtPr>
              <w:sdtEndPr/>
              <w:sdtContent>
                <w:r w:rsidR="00E448CA">
                  <w:t>[Assembly Technician, Fabrikam, Inc.]</w:t>
                </w:r>
              </w:sdtContent>
            </w:sdt>
          </w:p>
        </w:tc>
        <w:tc>
          <w:tcPr>
            <w:tcW w:w="2467" w:type="dxa"/>
          </w:tcPr>
          <w:p w14:paraId="5752A90F" w14:textId="77777777" w:rsidR="004C0BF9" w:rsidRDefault="00B96338">
            <w:pPr>
              <w:pStyle w:val="Dates"/>
            </w:pPr>
            <w:sdt>
              <w:sdtPr>
                <w:id w:val="270558874"/>
                <w:placeholder>
                  <w:docPart w:val="14D8B5193F35BC479DC38C8F864ACCA9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E448CA">
                  <w:rPr>
                    <w:rStyle w:val="PlaceholderText"/>
                    <w:color w:val="595959" w:themeColor="text1" w:themeTint="A6"/>
                  </w:rPr>
                  <w:t>[Start Date]</w:t>
                </w:r>
              </w:sdtContent>
            </w:sdt>
            <w:r w:rsidR="00E448CA">
              <w:t xml:space="preserve"> — </w:t>
            </w:r>
            <w:sdt>
              <w:sdtPr>
                <w:id w:val="270558878"/>
                <w:placeholder>
                  <w:docPart w:val="DC72B1CF1AB17748800A28833C82D017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E448CA">
                  <w:rPr>
                    <w:rStyle w:val="PlaceholderText"/>
                    <w:color w:val="595959" w:themeColor="text1" w:themeTint="A6"/>
                  </w:rPr>
                  <w:t>[End Date]</w:t>
                </w:r>
              </w:sdtContent>
            </w:sdt>
          </w:p>
        </w:tc>
      </w:tr>
      <w:tr w:rsidR="004C0BF9" w14:paraId="10E9C92B" w14:textId="77777777">
        <w:trPr>
          <w:trHeight w:val="576"/>
        </w:trPr>
        <w:tc>
          <w:tcPr>
            <w:tcW w:w="8255" w:type="dxa"/>
            <w:gridSpan w:val="3"/>
            <w:tcMar>
              <w:bottom w:w="259" w:type="dxa"/>
            </w:tcMar>
          </w:tcPr>
          <w:sdt>
            <w:sdtPr>
              <w:id w:val="737166380"/>
              <w:placeholder>
                <w:docPart w:val="732CF4626C8E8B47B5932457B7365476"/>
              </w:placeholder>
              <w:showingPlcHdr/>
            </w:sdtPr>
            <w:sdtEndPr/>
            <w:sdtContent>
              <w:p w14:paraId="59ED3A74" w14:textId="77777777" w:rsidR="004C0BF9" w:rsidRDefault="00E448CA">
                <w:pPr>
                  <w:pStyle w:val="Italics"/>
                </w:pPr>
                <w:r>
                  <w:t>[Buffalo,NY]</w:t>
                </w:r>
              </w:p>
            </w:sdtContent>
          </w:sdt>
          <w:sdt>
            <w:sdtPr>
              <w:id w:val="91149177"/>
              <w:placeholder>
                <w:docPart w:val="00568F3418A4A84EAB83D0A1008DBB0C"/>
              </w:placeholder>
              <w:temporary/>
              <w:showingPlcHdr/>
            </w:sdtPr>
            <w:sdtEndPr/>
            <w:sdtContent>
              <w:p w14:paraId="7CE84908" w14:textId="77777777" w:rsidR="004C0BF9" w:rsidRDefault="00E448CA">
                <w:pPr>
                  <w:pStyle w:val="ListParagraph"/>
                </w:pPr>
                <w:r>
                  <w:t>[Produced Christmas garlands and trees.]</w:t>
                </w:r>
              </w:p>
              <w:p w14:paraId="7646B063" w14:textId="77777777" w:rsidR="004C0BF9" w:rsidRDefault="00E448CA">
                <w:pPr>
                  <w:pStyle w:val="ListParagraph"/>
                </w:pPr>
                <w:r>
                  <w:t>[Provided other, general labor in assembly plant for seasonal products.]</w:t>
                </w:r>
              </w:p>
            </w:sdtContent>
          </w:sdt>
        </w:tc>
      </w:tr>
      <w:tr w:rsidR="004C0BF9" w14:paraId="20C74F23" w14:textId="77777777">
        <w:trPr>
          <w:trHeight w:val="51"/>
        </w:trPr>
        <w:tc>
          <w:tcPr>
            <w:tcW w:w="8255" w:type="dxa"/>
            <w:gridSpan w:val="3"/>
            <w:vAlign w:val="center"/>
          </w:tcPr>
          <w:p w14:paraId="73D72C31" w14:textId="77777777" w:rsidR="004C0BF9" w:rsidRDefault="00E448CA">
            <w:pPr>
              <w:pStyle w:val="SectionHeading"/>
            </w:pPr>
            <w:r>
              <w:t>Activities</w:t>
            </w:r>
          </w:p>
        </w:tc>
      </w:tr>
      <w:tr w:rsidR="004C0BF9" w14:paraId="02B21E3A" w14:textId="77777777">
        <w:trPr>
          <w:trHeight w:val="51"/>
        </w:trPr>
        <w:tc>
          <w:tcPr>
            <w:tcW w:w="8255" w:type="dxa"/>
            <w:gridSpan w:val="3"/>
            <w:tcMar>
              <w:bottom w:w="144" w:type="dxa"/>
            </w:tcMar>
          </w:tcPr>
          <w:p w14:paraId="1933A498" w14:textId="77777777" w:rsidR="004C0BF9" w:rsidRDefault="00B96338">
            <w:pPr>
              <w:pStyle w:val="ListParagraph"/>
            </w:pPr>
            <w:sdt>
              <w:sdtPr>
                <w:id w:val="731929959"/>
                <w:placeholder>
                  <w:docPart w:val="5B618164462EA542BBD34F0B6185627D"/>
                </w:placeholder>
                <w:temporary/>
                <w:showingPlcHdr/>
              </w:sdtPr>
              <w:sdtEndPr/>
              <w:sdtContent>
                <w:r w:rsidR="00E448CA">
                  <w:t>[Volunteer]</w:t>
                </w:r>
              </w:sdtContent>
            </w:sdt>
            <w:r w:rsidR="00E448CA">
              <w:t xml:space="preserve">, </w:t>
            </w:r>
            <w:sdt>
              <w:sdtPr>
                <w:id w:val="731929965"/>
                <w:placeholder>
                  <w:docPart w:val="F3208A705D7FE742A9B3CDA691525D33"/>
                </w:placeholder>
                <w:temporary/>
                <w:showingPlcHdr/>
              </w:sdtPr>
              <w:sdtEndPr/>
              <w:sdtContent>
                <w:r w:rsidR="00E448CA">
                  <w:t>[Baldwin Museum of Science]</w:t>
                </w:r>
              </w:sdtContent>
            </w:sdt>
            <w:r w:rsidR="00E448CA">
              <w:t xml:space="preserve">, </w:t>
            </w:r>
            <w:sdt>
              <w:sdtPr>
                <w:id w:val="731929969"/>
                <w:placeholder>
                  <w:docPart w:val="51548B40B0A8574B9F171B748148984F"/>
                </w:placeholder>
                <w:showingPlcHdr/>
              </w:sdtPr>
              <w:sdtEndPr/>
              <w:sdtContent>
                <w:r w:rsidR="00E448CA">
                  <w:t>[Buffalo]</w:t>
                </w:r>
              </w:sdtContent>
            </w:sdt>
          </w:p>
          <w:p w14:paraId="6D3E1B81" w14:textId="77777777" w:rsidR="004C0BF9" w:rsidRDefault="00B96338">
            <w:pPr>
              <w:pStyle w:val="ListParagraph"/>
            </w:pPr>
            <w:sdt>
              <w:sdtPr>
                <w:id w:val="731929996"/>
                <w:placeholder>
                  <w:docPart w:val="62ABA75C6E8B434F8B594A843EF0D736"/>
                </w:placeholder>
                <w:temporary/>
                <w:showingPlcHdr/>
              </w:sdtPr>
              <w:sdtEndPr/>
              <w:sdtContent>
                <w:r w:rsidR="00E448CA">
                  <w:t>[Rock Climbing Instructor]</w:t>
                </w:r>
              </w:sdtContent>
            </w:sdt>
            <w:r w:rsidR="00E448CA">
              <w:t xml:space="preserve">, </w:t>
            </w:r>
            <w:sdt>
              <w:sdtPr>
                <w:id w:val="731929997"/>
                <w:placeholder>
                  <w:docPart w:val="EF0F1B624A7CB3448C314A106882900C"/>
                </w:placeholder>
                <w:temporary/>
                <w:showingPlcHdr/>
              </w:sdtPr>
              <w:sdtEndPr/>
              <w:sdtContent>
                <w:r w:rsidR="00E448CA">
                  <w:t>[Adventure Works]</w:t>
                </w:r>
              </w:sdtContent>
            </w:sdt>
            <w:r w:rsidR="00E448CA">
              <w:t xml:space="preserve">, </w:t>
            </w:r>
            <w:sdt>
              <w:sdtPr>
                <w:id w:val="731929998"/>
                <w:placeholder>
                  <w:docPart w:val="9DB31D87008D544AAD220CB36818EF20"/>
                </w:placeholder>
                <w:temporary/>
                <w:showingPlcHdr/>
              </w:sdtPr>
              <w:sdtEndPr/>
              <w:sdtContent>
                <w:r w:rsidR="00E448CA">
                  <w:t>[Rochester]</w:t>
                </w:r>
              </w:sdtContent>
            </w:sdt>
          </w:p>
        </w:tc>
      </w:tr>
    </w:tbl>
    <w:p w14:paraId="063E3C04" w14:textId="77777777" w:rsidR="004C0BF9" w:rsidRDefault="004C0BF9"/>
    <w:sectPr w:rsidR="004C0BF9">
      <w:pgSz w:w="12240" w:h="15840"/>
      <w:pgMar w:top="1440" w:right="180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GｺﾞｼｯｸM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FCB08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44F6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08CA68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37A413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E97123"/>
    <w:multiLevelType w:val="hybridMultilevel"/>
    <w:tmpl w:val="2F146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1A6A94"/>
    <w:multiLevelType w:val="hybridMultilevel"/>
    <w:tmpl w:val="175EE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9F5DB7"/>
    <w:multiLevelType w:val="hybridMultilevel"/>
    <w:tmpl w:val="FE2C696E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">
    <w:nsid w:val="30804842"/>
    <w:multiLevelType w:val="hybridMultilevel"/>
    <w:tmpl w:val="7ECA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AF1F9F"/>
    <w:multiLevelType w:val="hybridMultilevel"/>
    <w:tmpl w:val="A7609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191A37"/>
    <w:multiLevelType w:val="hybridMultilevel"/>
    <w:tmpl w:val="A628F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63688A"/>
    <w:multiLevelType w:val="hybridMultilevel"/>
    <w:tmpl w:val="988CA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193D60"/>
    <w:multiLevelType w:val="hybridMultilevel"/>
    <w:tmpl w:val="941ED220"/>
    <w:lvl w:ilvl="0" w:tplc="928C7D54">
      <w:start w:val="5"/>
      <w:numFmt w:val="bullet"/>
      <w:pStyle w:val="ListParagraph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B25133"/>
    <w:multiLevelType w:val="hybridMultilevel"/>
    <w:tmpl w:val="AD34477E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12"/>
  </w:num>
  <w:num w:numId="2">
    <w:abstractNumId w:val="16"/>
  </w:num>
  <w:num w:numId="3">
    <w:abstractNumId w:val="5"/>
  </w:num>
  <w:num w:numId="4">
    <w:abstractNumId w:val="4"/>
  </w:num>
  <w:num w:numId="5">
    <w:abstractNumId w:val="17"/>
  </w:num>
  <w:num w:numId="6">
    <w:abstractNumId w:val="13"/>
  </w:num>
  <w:num w:numId="7">
    <w:abstractNumId w:val="18"/>
  </w:num>
  <w:num w:numId="8">
    <w:abstractNumId w:val="10"/>
  </w:num>
  <w:num w:numId="9">
    <w:abstractNumId w:val="14"/>
  </w:num>
  <w:num w:numId="10">
    <w:abstractNumId w:val="6"/>
  </w:num>
  <w:num w:numId="11">
    <w:abstractNumId w:val="19"/>
  </w:num>
  <w:num w:numId="12">
    <w:abstractNumId w:val="8"/>
  </w:num>
  <w:num w:numId="13">
    <w:abstractNumId w:val="11"/>
  </w:num>
  <w:num w:numId="14">
    <w:abstractNumId w:val="9"/>
  </w:num>
  <w:num w:numId="15">
    <w:abstractNumId w:val="7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8CA"/>
    <w:rsid w:val="0015427E"/>
    <w:rsid w:val="002C6FA7"/>
    <w:rsid w:val="002F4DB1"/>
    <w:rsid w:val="003D704E"/>
    <w:rsid w:val="004C0BF9"/>
    <w:rsid w:val="0066329D"/>
    <w:rsid w:val="00850A3D"/>
    <w:rsid w:val="00A10752"/>
    <w:rsid w:val="00A63738"/>
    <w:rsid w:val="00B26661"/>
    <w:rsid w:val="00B96338"/>
    <w:rsid w:val="00D215DE"/>
    <w:rsid w:val="00E448CA"/>
    <w:rsid w:val="00F833EB"/>
    <w:rsid w:val="00F8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02DE49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Balloon Text" w:uiPriority="0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pPr>
      <w:outlineLvl w:val="0"/>
    </w:pPr>
    <w:rPr>
      <w:caps/>
      <w:color w:val="A6A6A6" w:themeColor="background1" w:themeShade="A6"/>
      <w:spacing w:val="40"/>
      <w:sz w:val="40"/>
    </w:rPr>
  </w:style>
  <w:style w:type="paragraph" w:styleId="Heading2">
    <w:name w:val="heading 2"/>
    <w:basedOn w:val="Normal"/>
    <w:next w:val="Normal"/>
    <w:link w:val="Heading2Char"/>
    <w:uiPriority w:val="1"/>
    <w:semiHidden/>
    <w:qFormat/>
    <w:pPr>
      <w:outlineLvl w:val="1"/>
    </w:pPr>
    <w:rPr>
      <w:caps/>
      <w:color w:val="595959" w:themeColor="text1" w:themeTint="A6"/>
      <w:spacing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Pr>
      <w:caps/>
      <w:color w:val="A6A6A6" w:themeColor="background1" w:themeShade="A6"/>
      <w:spacing w:val="40"/>
      <w:sz w:val="40"/>
    </w:rPr>
  </w:style>
  <w:style w:type="paragraph" w:customStyle="1" w:styleId="PersonalInformation">
    <w:name w:val="Personal Information"/>
    <w:basedOn w:val="Normal"/>
    <w:qFormat/>
    <w:rPr>
      <w:color w:val="595959" w:themeColor="text1" w:themeTint="A6"/>
      <w:spacing w:val="10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caps/>
      <w:color w:val="595959" w:themeColor="text1" w:themeTint="A6"/>
      <w:spacing w:val="20"/>
      <w:sz w:val="16"/>
    </w:rPr>
  </w:style>
  <w:style w:type="paragraph" w:customStyle="1" w:styleId="Bold">
    <w:name w:val="Bold"/>
    <w:basedOn w:val="Normal"/>
    <w:qFormat/>
    <w:rPr>
      <w:b/>
      <w:spacing w:val="10"/>
    </w:rPr>
  </w:style>
  <w:style w:type="paragraph" w:customStyle="1" w:styleId="Dates">
    <w:name w:val="Dates"/>
    <w:basedOn w:val="Normal"/>
    <w:qFormat/>
    <w:pPr>
      <w:jc w:val="right"/>
    </w:pPr>
    <w:rPr>
      <w:color w:val="595959" w:themeColor="text1" w:themeTint="A6"/>
    </w:rPr>
  </w:style>
  <w:style w:type="paragraph" w:customStyle="1" w:styleId="Italics">
    <w:name w:val="Italics"/>
    <w:basedOn w:val="Normal"/>
    <w:qFormat/>
    <w:pPr>
      <w:spacing w:after="80"/>
    </w:pPr>
    <w:rPr>
      <w:i/>
    </w:rPr>
  </w:style>
  <w:style w:type="paragraph" w:styleId="ListParagraph">
    <w:name w:val="List Paragraph"/>
    <w:basedOn w:val="Normal"/>
    <w:uiPriority w:val="34"/>
    <w:qFormat/>
    <w:pPr>
      <w:numPr>
        <w:numId w:val="20"/>
      </w:numPr>
      <w:spacing w:after="80"/>
      <w:ind w:left="360" w:hanging="216"/>
    </w:pPr>
  </w:style>
  <w:style w:type="paragraph" w:customStyle="1" w:styleId="Copy">
    <w:name w:val="Copy"/>
    <w:basedOn w:val="Normal"/>
    <w:qFormat/>
    <w:pPr>
      <w:spacing w:after="80"/>
    </w:pPr>
  </w:style>
  <w:style w:type="paragraph" w:customStyle="1" w:styleId="PlaceholderAutotext10">
    <w:name w:val="PlaceholderAutotext_10"/>
    <w:rPr>
      <w:rFonts w:eastAsiaTheme="minorEastAsia"/>
    </w:rPr>
  </w:style>
  <w:style w:type="paragraph" w:customStyle="1" w:styleId="YourName">
    <w:name w:val="Your Name"/>
    <w:basedOn w:val="Normal"/>
    <w:qFormat/>
    <w:rPr>
      <w:caps/>
      <w:color w:val="A6A6A6" w:themeColor="background1" w:themeShade="A6"/>
      <w:spacing w:val="40"/>
      <w:sz w:val="40"/>
    </w:rPr>
  </w:style>
  <w:style w:type="paragraph" w:customStyle="1" w:styleId="SectionHeading">
    <w:name w:val="Section Heading"/>
    <w:basedOn w:val="Normal"/>
    <w:qFormat/>
    <w:rPr>
      <w:caps/>
      <w:color w:val="595959" w:themeColor="text1" w:themeTint="A6"/>
      <w:spacing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Balloon Text" w:uiPriority="0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pPr>
      <w:outlineLvl w:val="0"/>
    </w:pPr>
    <w:rPr>
      <w:caps/>
      <w:color w:val="A6A6A6" w:themeColor="background1" w:themeShade="A6"/>
      <w:spacing w:val="40"/>
      <w:sz w:val="40"/>
    </w:rPr>
  </w:style>
  <w:style w:type="paragraph" w:styleId="Heading2">
    <w:name w:val="heading 2"/>
    <w:basedOn w:val="Normal"/>
    <w:next w:val="Normal"/>
    <w:link w:val="Heading2Char"/>
    <w:uiPriority w:val="1"/>
    <w:semiHidden/>
    <w:qFormat/>
    <w:pPr>
      <w:outlineLvl w:val="1"/>
    </w:pPr>
    <w:rPr>
      <w:caps/>
      <w:color w:val="595959" w:themeColor="text1" w:themeTint="A6"/>
      <w:spacing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Pr>
      <w:caps/>
      <w:color w:val="A6A6A6" w:themeColor="background1" w:themeShade="A6"/>
      <w:spacing w:val="40"/>
      <w:sz w:val="40"/>
    </w:rPr>
  </w:style>
  <w:style w:type="paragraph" w:customStyle="1" w:styleId="PersonalInformation">
    <w:name w:val="Personal Information"/>
    <w:basedOn w:val="Normal"/>
    <w:qFormat/>
    <w:rPr>
      <w:color w:val="595959" w:themeColor="text1" w:themeTint="A6"/>
      <w:spacing w:val="10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caps/>
      <w:color w:val="595959" w:themeColor="text1" w:themeTint="A6"/>
      <w:spacing w:val="20"/>
      <w:sz w:val="16"/>
    </w:rPr>
  </w:style>
  <w:style w:type="paragraph" w:customStyle="1" w:styleId="Bold">
    <w:name w:val="Bold"/>
    <w:basedOn w:val="Normal"/>
    <w:qFormat/>
    <w:rPr>
      <w:b/>
      <w:spacing w:val="10"/>
    </w:rPr>
  </w:style>
  <w:style w:type="paragraph" w:customStyle="1" w:styleId="Dates">
    <w:name w:val="Dates"/>
    <w:basedOn w:val="Normal"/>
    <w:qFormat/>
    <w:pPr>
      <w:jc w:val="right"/>
    </w:pPr>
    <w:rPr>
      <w:color w:val="595959" w:themeColor="text1" w:themeTint="A6"/>
    </w:rPr>
  </w:style>
  <w:style w:type="paragraph" w:customStyle="1" w:styleId="Italics">
    <w:name w:val="Italics"/>
    <w:basedOn w:val="Normal"/>
    <w:qFormat/>
    <w:pPr>
      <w:spacing w:after="80"/>
    </w:pPr>
    <w:rPr>
      <w:i/>
    </w:rPr>
  </w:style>
  <w:style w:type="paragraph" w:styleId="ListParagraph">
    <w:name w:val="List Paragraph"/>
    <w:basedOn w:val="Normal"/>
    <w:uiPriority w:val="34"/>
    <w:qFormat/>
    <w:pPr>
      <w:numPr>
        <w:numId w:val="20"/>
      </w:numPr>
      <w:spacing w:after="80"/>
      <w:ind w:left="360" w:hanging="216"/>
    </w:pPr>
  </w:style>
  <w:style w:type="paragraph" w:customStyle="1" w:styleId="Copy">
    <w:name w:val="Copy"/>
    <w:basedOn w:val="Normal"/>
    <w:qFormat/>
    <w:pPr>
      <w:spacing w:after="80"/>
    </w:pPr>
  </w:style>
  <w:style w:type="paragraph" w:customStyle="1" w:styleId="PlaceholderAutotext10">
    <w:name w:val="PlaceholderAutotext_10"/>
    <w:rPr>
      <w:rFonts w:eastAsiaTheme="minorEastAsia"/>
    </w:rPr>
  </w:style>
  <w:style w:type="paragraph" w:customStyle="1" w:styleId="YourName">
    <w:name w:val="Your Name"/>
    <w:basedOn w:val="Normal"/>
    <w:qFormat/>
    <w:rPr>
      <w:caps/>
      <w:color w:val="A6A6A6" w:themeColor="background1" w:themeShade="A6"/>
      <w:spacing w:val="40"/>
      <w:sz w:val="40"/>
    </w:rPr>
  </w:style>
  <w:style w:type="paragraph" w:customStyle="1" w:styleId="SectionHeading">
    <w:name w:val="Section Heading"/>
    <w:basedOn w:val="Normal"/>
    <w:qFormat/>
    <w:rPr>
      <w:caps/>
      <w:color w:val="595959" w:themeColor="text1" w:themeTint="A6"/>
      <w:spacing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rukmal:Downloads:TS01016865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EE29C69D14F2B4D89A9DED0F175BD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6CC10A-49D6-B747-98A3-E2698728C728}"/>
      </w:docPartPr>
      <w:docPartBody>
        <w:p w:rsidR="00177176" w:rsidRDefault="00177176">
          <w:pPr>
            <w:pStyle w:val="9EE29C69D14F2B4D89A9DED0F175BDF7"/>
          </w:pPr>
          <w:r>
            <w:t>[your name]</w:t>
          </w:r>
        </w:p>
      </w:docPartBody>
    </w:docPart>
    <w:docPart>
      <w:docPartPr>
        <w:name w:val="350A52E6B261C34BBC31B175DF80D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74261B-DD31-1F4A-84DB-9375A0D8AE62}"/>
      </w:docPartPr>
      <w:docPartBody>
        <w:p w:rsidR="00177176" w:rsidRDefault="00177176">
          <w:pPr>
            <w:pStyle w:val="350A52E6B261C34BBC31B175DF80DF2E"/>
          </w:pPr>
          <w:r>
            <w:t>[Start Date]</w:t>
          </w:r>
        </w:p>
      </w:docPartBody>
    </w:docPart>
    <w:docPart>
      <w:docPartPr>
        <w:name w:val="F4262BC7465A1F42964BF1684AB09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510A91-BA0D-4B44-A8A8-B04E02B1A1EA}"/>
      </w:docPartPr>
      <w:docPartBody>
        <w:p w:rsidR="00177176" w:rsidRDefault="00177176">
          <w:pPr>
            <w:pStyle w:val="F4262BC7465A1F42964BF1684AB09166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7E9214F98579CA4486D0DC2E394126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F6F50-4073-6743-8192-6CC20FD06C94}"/>
      </w:docPartPr>
      <w:docPartBody>
        <w:p w:rsidR="00177176" w:rsidRDefault="00177176">
          <w:pPr>
            <w:pStyle w:val="7E9214F98579CA4486D0DC2E3941267E"/>
          </w:pPr>
          <w:r>
            <w:t>[Rochester, NY]</w:t>
          </w:r>
        </w:p>
      </w:docPartBody>
    </w:docPart>
    <w:docPart>
      <w:docPartPr>
        <w:name w:val="305DB0FAB1D11C4E8870938CD20495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548BAC-336C-2140-B4CA-B33905ECE6D0}"/>
      </w:docPartPr>
      <w:docPartBody>
        <w:p w:rsidR="00633979" w:rsidRDefault="00177176">
          <w:pPr>
            <w:pStyle w:val="ListParagraph"/>
          </w:pPr>
          <w:r>
            <w:t>[Only driver/courier to log 7,000 miles with no accidents or violations.]</w:t>
          </w:r>
        </w:p>
        <w:p w:rsidR="00633979" w:rsidRDefault="00177176">
          <w:pPr>
            <w:pStyle w:val="ListParagraph"/>
          </w:pPr>
          <w:r>
            <w:t>[Served as liaison and helped develop delivery schedule with new overnight service company located at airport.]</w:t>
          </w:r>
        </w:p>
        <w:p w:rsidR="00177176" w:rsidRDefault="00177176">
          <w:pPr>
            <w:pStyle w:val="305DB0FAB1D11C4E8870938CD204957D"/>
          </w:pPr>
          <w:r>
            <w:t>[Initiated “orange cone” system, which reduced backing accidents in courier group and earned company safety award.]</w:t>
          </w:r>
        </w:p>
      </w:docPartBody>
    </w:docPart>
    <w:docPart>
      <w:docPartPr>
        <w:name w:val="9BC6F402E6E18441A6F597ED528DE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94BE7-F20A-D04F-8816-0FE5F4231201}"/>
      </w:docPartPr>
      <w:docPartBody>
        <w:p w:rsidR="00177176" w:rsidRDefault="00177176">
          <w:pPr>
            <w:pStyle w:val="9BC6F402E6E18441A6F597ED528DED47"/>
          </w:pPr>
          <w:r>
            <w:t>[Equipment Operator, Contoso, Ltd.]</w:t>
          </w:r>
        </w:p>
      </w:docPartBody>
    </w:docPart>
    <w:docPart>
      <w:docPartPr>
        <w:name w:val="9451C97719085A47B7C5EC8FCB6D7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345BD0-E092-1D43-B77A-53A504F196B5}"/>
      </w:docPartPr>
      <w:docPartBody>
        <w:p w:rsidR="00177176" w:rsidRDefault="00177176">
          <w:pPr>
            <w:pStyle w:val="9451C97719085A47B7C5EC8FCB6D7160"/>
          </w:pPr>
          <w:r>
            <w:rPr>
              <w:rStyle w:val="PlaceholderText"/>
            </w:rPr>
            <w:t>[Start Date]</w:t>
          </w:r>
        </w:p>
      </w:docPartBody>
    </w:docPart>
    <w:docPart>
      <w:docPartPr>
        <w:name w:val="FD7B71C13D5B824C9D2F5FCAC5BEEB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0E470B-3659-9A48-8138-CB6C0464BA1C}"/>
      </w:docPartPr>
      <w:docPartBody>
        <w:p w:rsidR="00177176" w:rsidRDefault="00177176">
          <w:pPr>
            <w:pStyle w:val="FD7B71C13D5B824C9D2F5FCAC5BEEB5C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235208EB3316204F851404A9ED74D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FE2D02-3CBA-014B-8CC3-69EFA26B4EA0}"/>
      </w:docPartPr>
      <w:docPartBody>
        <w:p w:rsidR="00177176" w:rsidRDefault="00177176">
          <w:pPr>
            <w:pStyle w:val="235208EB3316204F851404A9ED74DF8D"/>
          </w:pPr>
          <w:r>
            <w:t>[Buffalo, NY]</w:t>
          </w:r>
        </w:p>
      </w:docPartBody>
    </w:docPart>
    <w:docPart>
      <w:docPartPr>
        <w:name w:val="44B32E800BA3794BAF417FB915493C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5FCBC-24E6-CC44-AA22-B1866751BA4F}"/>
      </w:docPartPr>
      <w:docPartBody>
        <w:p w:rsidR="00633979" w:rsidRDefault="00177176">
          <w:pPr>
            <w:pStyle w:val="ListParagraph"/>
          </w:pPr>
          <w:r>
            <w:t>[Worked on city street and bridge repair projects.]</w:t>
          </w:r>
        </w:p>
        <w:p w:rsidR="00633979" w:rsidRDefault="00177176">
          <w:pPr>
            <w:pStyle w:val="ListParagraph"/>
          </w:pPr>
          <w:r>
            <w:t>[Operated heavy machinery, including steamroller and backhoe.]</w:t>
          </w:r>
        </w:p>
        <w:p w:rsidR="00177176" w:rsidRDefault="00177176">
          <w:pPr>
            <w:pStyle w:val="44B32E800BA3794BAF417FB915493CB5"/>
          </w:pPr>
          <w:r>
            <w:t>[Served on team to evaluate new street-cleaning machines; recommended model that reduced work-crew time by five hours per week.]</w:t>
          </w:r>
        </w:p>
      </w:docPartBody>
    </w:docPart>
    <w:docPart>
      <w:docPartPr>
        <w:name w:val="7DEA250CA9596D4E8A48A71373A609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933CB6-6280-F349-A44B-7FD4B4F5584D}"/>
      </w:docPartPr>
      <w:docPartBody>
        <w:p w:rsidR="00177176" w:rsidRDefault="00177176">
          <w:pPr>
            <w:pStyle w:val="7DEA250CA9596D4E8A48A71373A6093C"/>
          </w:pPr>
          <w:r>
            <w:t>[Print Technician, Proseware, Inc.]</w:t>
          </w:r>
        </w:p>
      </w:docPartBody>
    </w:docPart>
    <w:docPart>
      <w:docPartPr>
        <w:name w:val="25FFD47BBC39254C9903678332AA39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A4FE3C-BF6C-C048-9FDE-93E9414A7321}"/>
      </w:docPartPr>
      <w:docPartBody>
        <w:p w:rsidR="00177176" w:rsidRDefault="00177176">
          <w:pPr>
            <w:pStyle w:val="25FFD47BBC39254C9903678332AA396D"/>
          </w:pPr>
          <w:r>
            <w:rPr>
              <w:rStyle w:val="PlaceholderText"/>
            </w:rPr>
            <w:t>[Start Date]</w:t>
          </w:r>
        </w:p>
      </w:docPartBody>
    </w:docPart>
    <w:docPart>
      <w:docPartPr>
        <w:name w:val="2ED661F4A85C1A40BC6EEA2C704E0B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CA84F1-A9A7-824F-8DF1-C0055B7E7D26}"/>
      </w:docPartPr>
      <w:docPartBody>
        <w:p w:rsidR="00177176" w:rsidRDefault="00177176">
          <w:pPr>
            <w:pStyle w:val="2ED661F4A85C1A40BC6EEA2C704E0B1B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E5F13AC99B34BC48BEA29907FFE872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A9C90D-8DB3-AA40-8740-42888B473E5E}"/>
      </w:docPartPr>
      <w:docPartBody>
        <w:p w:rsidR="00177176" w:rsidRDefault="00177176">
          <w:pPr>
            <w:pStyle w:val="E5F13AC99B34BC48BEA29907FFE87221"/>
          </w:pPr>
          <w:r>
            <w:t>[Buffalo, NY]</w:t>
          </w:r>
        </w:p>
      </w:docPartBody>
    </w:docPart>
    <w:docPart>
      <w:docPartPr>
        <w:name w:val="0A0FA13DAB3ADE47B3A11EEE667128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219D58-4E59-D240-A678-5B9FE3E68407}"/>
      </w:docPartPr>
      <w:docPartBody>
        <w:p w:rsidR="00633979" w:rsidRDefault="00177176">
          <w:pPr>
            <w:pStyle w:val="ListParagraph"/>
          </w:pPr>
          <w:r>
            <w:t>[Collated and assembled printing projects.]</w:t>
          </w:r>
        </w:p>
        <w:p w:rsidR="00177176" w:rsidRDefault="00177176">
          <w:pPr>
            <w:pStyle w:val="0A0FA13DAB3ADE47B3A11EEE66712864"/>
          </w:pPr>
          <w:r>
            <w:t>[Operated machines that scored and folded brochures.]</w:t>
          </w:r>
        </w:p>
      </w:docPartBody>
    </w:docPart>
    <w:docPart>
      <w:docPartPr>
        <w:name w:val="9689970F03BBAB4FB3FD1CE86248D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8C55C-223F-AF43-AEFC-B214F9E21647}"/>
      </w:docPartPr>
      <w:docPartBody>
        <w:p w:rsidR="00177176" w:rsidRDefault="00177176">
          <w:pPr>
            <w:pStyle w:val="9689970F03BBAB4FB3FD1CE86248DD65"/>
          </w:pPr>
          <w:r>
            <w:t>[Assembly Technician, Fabrikam, Inc.]</w:t>
          </w:r>
        </w:p>
      </w:docPartBody>
    </w:docPart>
    <w:docPart>
      <w:docPartPr>
        <w:name w:val="14D8B5193F35BC479DC38C8F864ACC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C75E74-B178-D04F-8778-A6101154B064}"/>
      </w:docPartPr>
      <w:docPartBody>
        <w:p w:rsidR="00177176" w:rsidRDefault="00177176">
          <w:pPr>
            <w:pStyle w:val="14D8B5193F35BC479DC38C8F864ACCA9"/>
          </w:pPr>
          <w:r>
            <w:rPr>
              <w:rStyle w:val="PlaceholderText"/>
            </w:rPr>
            <w:t>[Start Date]</w:t>
          </w:r>
        </w:p>
      </w:docPartBody>
    </w:docPart>
    <w:docPart>
      <w:docPartPr>
        <w:name w:val="DC72B1CF1AB17748800A28833C82D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769158-AF25-E642-96D9-1CC9AFFE5E1E}"/>
      </w:docPartPr>
      <w:docPartBody>
        <w:p w:rsidR="00177176" w:rsidRDefault="00177176">
          <w:pPr>
            <w:pStyle w:val="DC72B1CF1AB17748800A28833C82D017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732CF4626C8E8B47B5932457B7365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DEF2D3-A33B-0744-B2FA-84706F211AB8}"/>
      </w:docPartPr>
      <w:docPartBody>
        <w:p w:rsidR="00177176" w:rsidRDefault="00177176">
          <w:pPr>
            <w:pStyle w:val="732CF4626C8E8B47B5932457B7365476"/>
          </w:pPr>
          <w:r>
            <w:t>[Buffalo,NY]</w:t>
          </w:r>
        </w:p>
      </w:docPartBody>
    </w:docPart>
    <w:docPart>
      <w:docPartPr>
        <w:name w:val="00568F3418A4A84EAB83D0A1008DBB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5401EB-DA41-8843-90CC-3A83BB8EC527}"/>
      </w:docPartPr>
      <w:docPartBody>
        <w:p w:rsidR="00633979" w:rsidRDefault="00177176">
          <w:pPr>
            <w:pStyle w:val="ListParagraph"/>
          </w:pPr>
          <w:r>
            <w:t>[Produced Christmas garlands and trees.]</w:t>
          </w:r>
        </w:p>
        <w:p w:rsidR="00177176" w:rsidRDefault="00177176">
          <w:pPr>
            <w:pStyle w:val="00568F3418A4A84EAB83D0A1008DBB0C"/>
          </w:pPr>
          <w:r>
            <w:t>[Provided other, general labor in assembly plant for seasonal products.]</w:t>
          </w:r>
        </w:p>
      </w:docPartBody>
    </w:docPart>
    <w:docPart>
      <w:docPartPr>
        <w:name w:val="5B618164462EA542BBD34F0B618562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95E900-4E0E-0E4A-A6F5-1F7012B17F91}"/>
      </w:docPartPr>
      <w:docPartBody>
        <w:p w:rsidR="00177176" w:rsidRDefault="00177176">
          <w:pPr>
            <w:pStyle w:val="5B618164462EA542BBD34F0B6185627D"/>
          </w:pPr>
          <w:r>
            <w:t>[Volunteer]</w:t>
          </w:r>
        </w:p>
      </w:docPartBody>
    </w:docPart>
    <w:docPart>
      <w:docPartPr>
        <w:name w:val="F3208A705D7FE742A9B3CDA691525D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4E5A6-15F9-4D48-ADDB-F97D9DFF6ECF}"/>
      </w:docPartPr>
      <w:docPartBody>
        <w:p w:rsidR="00177176" w:rsidRDefault="00177176">
          <w:pPr>
            <w:pStyle w:val="F3208A705D7FE742A9B3CDA691525D33"/>
          </w:pPr>
          <w:r>
            <w:t>[Baldwin Museum of Science]</w:t>
          </w:r>
        </w:p>
      </w:docPartBody>
    </w:docPart>
    <w:docPart>
      <w:docPartPr>
        <w:name w:val="51548B40B0A8574B9F171B74814898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1B0043-D09B-434B-96A2-FB88534C7543}"/>
      </w:docPartPr>
      <w:docPartBody>
        <w:p w:rsidR="00177176" w:rsidRDefault="00177176">
          <w:pPr>
            <w:pStyle w:val="51548B40B0A8574B9F171B748148984F"/>
          </w:pPr>
          <w:r>
            <w:t>[Buffalo]</w:t>
          </w:r>
        </w:p>
      </w:docPartBody>
    </w:docPart>
    <w:docPart>
      <w:docPartPr>
        <w:name w:val="62ABA75C6E8B434F8B594A843EF0D7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C7CAE5-955A-8540-8445-A08561CFA3B8}"/>
      </w:docPartPr>
      <w:docPartBody>
        <w:p w:rsidR="00177176" w:rsidRDefault="00177176">
          <w:pPr>
            <w:pStyle w:val="62ABA75C6E8B434F8B594A843EF0D736"/>
          </w:pPr>
          <w:r>
            <w:t>[Rock Climbing Instructor]</w:t>
          </w:r>
        </w:p>
      </w:docPartBody>
    </w:docPart>
    <w:docPart>
      <w:docPartPr>
        <w:name w:val="EF0F1B624A7CB3448C314A10688290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62A648-01E5-7843-A621-B2779981027F}"/>
      </w:docPartPr>
      <w:docPartBody>
        <w:p w:rsidR="00177176" w:rsidRDefault="00177176">
          <w:pPr>
            <w:pStyle w:val="EF0F1B624A7CB3448C314A106882900C"/>
          </w:pPr>
          <w:r>
            <w:t>[Adventure Works]</w:t>
          </w:r>
        </w:p>
      </w:docPartBody>
    </w:docPart>
    <w:docPart>
      <w:docPartPr>
        <w:name w:val="9DB31D87008D544AAD220CB36818EF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016A1-BCCE-964E-92F1-5D5726B95A94}"/>
      </w:docPartPr>
      <w:docPartBody>
        <w:p w:rsidR="00177176" w:rsidRDefault="00177176">
          <w:pPr>
            <w:pStyle w:val="9DB31D87008D544AAD220CB36818EF20"/>
          </w:pPr>
          <w:r>
            <w:t>[Rochester]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GｺﾞｼｯｸM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93D60"/>
    <w:multiLevelType w:val="hybridMultilevel"/>
    <w:tmpl w:val="941ED220"/>
    <w:lvl w:ilvl="0" w:tplc="928C7D54">
      <w:start w:val="5"/>
      <w:numFmt w:val="bullet"/>
      <w:pStyle w:val="ListParagraph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176"/>
    <w:rsid w:val="0017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E29C69D14F2B4D89A9DED0F175BDF7">
    <w:name w:val="9EE29C69D14F2B4D89A9DED0F175BDF7"/>
  </w:style>
  <w:style w:type="paragraph" w:customStyle="1" w:styleId="73E7DD4FA365C64D99316F688049CDE0">
    <w:name w:val="73E7DD4FA365C64D99316F688049CDE0"/>
  </w:style>
  <w:style w:type="paragraph" w:customStyle="1" w:styleId="530FFB183330284F94AB6D731F90216E">
    <w:name w:val="530FFB183330284F94AB6D731F90216E"/>
  </w:style>
  <w:style w:type="paragraph" w:customStyle="1" w:styleId="D9B095DAE0F1034597ED481F3A41DFDF">
    <w:name w:val="D9B095DAE0F1034597ED481F3A41DFDF"/>
  </w:style>
  <w:style w:type="paragraph" w:customStyle="1" w:styleId="4D00C8326E584742BC067A67446A6769">
    <w:name w:val="4D00C8326E584742BC067A67446A6769"/>
  </w:style>
  <w:style w:type="paragraph" w:customStyle="1" w:styleId="E4EA5A2F45BDA845A951D7D803F6BC19">
    <w:name w:val="E4EA5A2F45BDA845A951D7D803F6BC19"/>
  </w:style>
  <w:style w:type="paragraph" w:styleId="ListParagraph">
    <w:name w:val="List Paragraph"/>
    <w:basedOn w:val="Normal"/>
    <w:uiPriority w:val="34"/>
    <w:qFormat/>
    <w:pPr>
      <w:numPr>
        <w:numId w:val="1"/>
      </w:numPr>
      <w:spacing w:after="80" w:line="264" w:lineRule="auto"/>
      <w:ind w:left="360" w:hanging="216"/>
    </w:pPr>
    <w:rPr>
      <w:rFonts w:eastAsiaTheme="minorHAnsi"/>
      <w:sz w:val="16"/>
      <w:szCs w:val="22"/>
      <w:lang w:eastAsia="en-US"/>
    </w:rPr>
  </w:style>
  <w:style w:type="paragraph" w:customStyle="1" w:styleId="B60A3986D8E93E47A7510DC175098F22">
    <w:name w:val="B60A3986D8E93E47A7510DC175098F22"/>
  </w:style>
  <w:style w:type="paragraph" w:customStyle="1" w:styleId="546A6F3915E6F54F9B927B1D864354F0">
    <w:name w:val="546A6F3915E6F54F9B927B1D864354F0"/>
  </w:style>
  <w:style w:type="paragraph" w:customStyle="1" w:styleId="350A52E6B261C34BBC31B175DF80DF2E">
    <w:name w:val="350A52E6B261C34BBC31B175DF80DF2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4262BC7465A1F42964BF1684AB09166">
    <w:name w:val="F4262BC7465A1F42964BF1684AB09166"/>
  </w:style>
  <w:style w:type="paragraph" w:customStyle="1" w:styleId="7E9214F98579CA4486D0DC2E3941267E">
    <w:name w:val="7E9214F98579CA4486D0DC2E3941267E"/>
  </w:style>
  <w:style w:type="paragraph" w:customStyle="1" w:styleId="305DB0FAB1D11C4E8870938CD204957D">
    <w:name w:val="305DB0FAB1D11C4E8870938CD204957D"/>
  </w:style>
  <w:style w:type="paragraph" w:customStyle="1" w:styleId="9BC6F402E6E18441A6F597ED528DED47">
    <w:name w:val="9BC6F402E6E18441A6F597ED528DED47"/>
  </w:style>
  <w:style w:type="paragraph" w:customStyle="1" w:styleId="9451C97719085A47B7C5EC8FCB6D7160">
    <w:name w:val="9451C97719085A47B7C5EC8FCB6D7160"/>
  </w:style>
  <w:style w:type="paragraph" w:customStyle="1" w:styleId="FD7B71C13D5B824C9D2F5FCAC5BEEB5C">
    <w:name w:val="FD7B71C13D5B824C9D2F5FCAC5BEEB5C"/>
  </w:style>
  <w:style w:type="paragraph" w:customStyle="1" w:styleId="235208EB3316204F851404A9ED74DF8D">
    <w:name w:val="235208EB3316204F851404A9ED74DF8D"/>
  </w:style>
  <w:style w:type="paragraph" w:customStyle="1" w:styleId="44B32E800BA3794BAF417FB915493CB5">
    <w:name w:val="44B32E800BA3794BAF417FB915493CB5"/>
  </w:style>
  <w:style w:type="paragraph" w:customStyle="1" w:styleId="7DEA250CA9596D4E8A48A71373A6093C">
    <w:name w:val="7DEA250CA9596D4E8A48A71373A6093C"/>
  </w:style>
  <w:style w:type="paragraph" w:customStyle="1" w:styleId="25FFD47BBC39254C9903678332AA396D">
    <w:name w:val="25FFD47BBC39254C9903678332AA396D"/>
  </w:style>
  <w:style w:type="paragraph" w:customStyle="1" w:styleId="2ED661F4A85C1A40BC6EEA2C704E0B1B">
    <w:name w:val="2ED661F4A85C1A40BC6EEA2C704E0B1B"/>
  </w:style>
  <w:style w:type="paragraph" w:customStyle="1" w:styleId="E5F13AC99B34BC48BEA29907FFE87221">
    <w:name w:val="E5F13AC99B34BC48BEA29907FFE87221"/>
  </w:style>
  <w:style w:type="paragraph" w:customStyle="1" w:styleId="0A0FA13DAB3ADE47B3A11EEE66712864">
    <w:name w:val="0A0FA13DAB3ADE47B3A11EEE66712864"/>
  </w:style>
  <w:style w:type="paragraph" w:customStyle="1" w:styleId="9689970F03BBAB4FB3FD1CE86248DD65">
    <w:name w:val="9689970F03BBAB4FB3FD1CE86248DD65"/>
  </w:style>
  <w:style w:type="paragraph" w:customStyle="1" w:styleId="14D8B5193F35BC479DC38C8F864ACCA9">
    <w:name w:val="14D8B5193F35BC479DC38C8F864ACCA9"/>
  </w:style>
  <w:style w:type="paragraph" w:customStyle="1" w:styleId="DC72B1CF1AB17748800A28833C82D017">
    <w:name w:val="DC72B1CF1AB17748800A28833C82D017"/>
  </w:style>
  <w:style w:type="paragraph" w:customStyle="1" w:styleId="732CF4626C8E8B47B5932457B7365476">
    <w:name w:val="732CF4626C8E8B47B5932457B7365476"/>
  </w:style>
  <w:style w:type="paragraph" w:customStyle="1" w:styleId="00568F3418A4A84EAB83D0A1008DBB0C">
    <w:name w:val="00568F3418A4A84EAB83D0A1008DBB0C"/>
  </w:style>
  <w:style w:type="paragraph" w:customStyle="1" w:styleId="5B618164462EA542BBD34F0B6185627D">
    <w:name w:val="5B618164462EA542BBD34F0B6185627D"/>
  </w:style>
  <w:style w:type="paragraph" w:customStyle="1" w:styleId="F3208A705D7FE742A9B3CDA691525D33">
    <w:name w:val="F3208A705D7FE742A9B3CDA691525D33"/>
  </w:style>
  <w:style w:type="paragraph" w:customStyle="1" w:styleId="51548B40B0A8574B9F171B748148984F">
    <w:name w:val="51548B40B0A8574B9F171B748148984F"/>
  </w:style>
  <w:style w:type="paragraph" w:customStyle="1" w:styleId="62ABA75C6E8B434F8B594A843EF0D736">
    <w:name w:val="62ABA75C6E8B434F8B594A843EF0D736"/>
  </w:style>
  <w:style w:type="paragraph" w:customStyle="1" w:styleId="EF0F1B624A7CB3448C314A106882900C">
    <w:name w:val="EF0F1B624A7CB3448C314A106882900C"/>
  </w:style>
  <w:style w:type="paragraph" w:customStyle="1" w:styleId="9DB31D87008D544AAD220CB36818EF20">
    <w:name w:val="9DB31D87008D544AAD220CB36818EF2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E29C69D14F2B4D89A9DED0F175BDF7">
    <w:name w:val="9EE29C69D14F2B4D89A9DED0F175BDF7"/>
  </w:style>
  <w:style w:type="paragraph" w:customStyle="1" w:styleId="73E7DD4FA365C64D99316F688049CDE0">
    <w:name w:val="73E7DD4FA365C64D99316F688049CDE0"/>
  </w:style>
  <w:style w:type="paragraph" w:customStyle="1" w:styleId="530FFB183330284F94AB6D731F90216E">
    <w:name w:val="530FFB183330284F94AB6D731F90216E"/>
  </w:style>
  <w:style w:type="paragraph" w:customStyle="1" w:styleId="D9B095DAE0F1034597ED481F3A41DFDF">
    <w:name w:val="D9B095DAE0F1034597ED481F3A41DFDF"/>
  </w:style>
  <w:style w:type="paragraph" w:customStyle="1" w:styleId="4D00C8326E584742BC067A67446A6769">
    <w:name w:val="4D00C8326E584742BC067A67446A6769"/>
  </w:style>
  <w:style w:type="paragraph" w:customStyle="1" w:styleId="E4EA5A2F45BDA845A951D7D803F6BC19">
    <w:name w:val="E4EA5A2F45BDA845A951D7D803F6BC19"/>
  </w:style>
  <w:style w:type="paragraph" w:styleId="ListParagraph">
    <w:name w:val="List Paragraph"/>
    <w:basedOn w:val="Normal"/>
    <w:uiPriority w:val="34"/>
    <w:qFormat/>
    <w:pPr>
      <w:numPr>
        <w:numId w:val="1"/>
      </w:numPr>
      <w:spacing w:after="80" w:line="264" w:lineRule="auto"/>
      <w:ind w:left="360" w:hanging="216"/>
    </w:pPr>
    <w:rPr>
      <w:rFonts w:eastAsiaTheme="minorHAnsi"/>
      <w:sz w:val="16"/>
      <w:szCs w:val="22"/>
      <w:lang w:eastAsia="en-US"/>
    </w:rPr>
  </w:style>
  <w:style w:type="paragraph" w:customStyle="1" w:styleId="B60A3986D8E93E47A7510DC175098F22">
    <w:name w:val="B60A3986D8E93E47A7510DC175098F22"/>
  </w:style>
  <w:style w:type="paragraph" w:customStyle="1" w:styleId="546A6F3915E6F54F9B927B1D864354F0">
    <w:name w:val="546A6F3915E6F54F9B927B1D864354F0"/>
  </w:style>
  <w:style w:type="paragraph" w:customStyle="1" w:styleId="350A52E6B261C34BBC31B175DF80DF2E">
    <w:name w:val="350A52E6B261C34BBC31B175DF80DF2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4262BC7465A1F42964BF1684AB09166">
    <w:name w:val="F4262BC7465A1F42964BF1684AB09166"/>
  </w:style>
  <w:style w:type="paragraph" w:customStyle="1" w:styleId="7E9214F98579CA4486D0DC2E3941267E">
    <w:name w:val="7E9214F98579CA4486D0DC2E3941267E"/>
  </w:style>
  <w:style w:type="paragraph" w:customStyle="1" w:styleId="305DB0FAB1D11C4E8870938CD204957D">
    <w:name w:val="305DB0FAB1D11C4E8870938CD204957D"/>
  </w:style>
  <w:style w:type="paragraph" w:customStyle="1" w:styleId="9BC6F402E6E18441A6F597ED528DED47">
    <w:name w:val="9BC6F402E6E18441A6F597ED528DED47"/>
  </w:style>
  <w:style w:type="paragraph" w:customStyle="1" w:styleId="9451C97719085A47B7C5EC8FCB6D7160">
    <w:name w:val="9451C97719085A47B7C5EC8FCB6D7160"/>
  </w:style>
  <w:style w:type="paragraph" w:customStyle="1" w:styleId="FD7B71C13D5B824C9D2F5FCAC5BEEB5C">
    <w:name w:val="FD7B71C13D5B824C9D2F5FCAC5BEEB5C"/>
  </w:style>
  <w:style w:type="paragraph" w:customStyle="1" w:styleId="235208EB3316204F851404A9ED74DF8D">
    <w:name w:val="235208EB3316204F851404A9ED74DF8D"/>
  </w:style>
  <w:style w:type="paragraph" w:customStyle="1" w:styleId="44B32E800BA3794BAF417FB915493CB5">
    <w:name w:val="44B32E800BA3794BAF417FB915493CB5"/>
  </w:style>
  <w:style w:type="paragraph" w:customStyle="1" w:styleId="7DEA250CA9596D4E8A48A71373A6093C">
    <w:name w:val="7DEA250CA9596D4E8A48A71373A6093C"/>
  </w:style>
  <w:style w:type="paragraph" w:customStyle="1" w:styleId="25FFD47BBC39254C9903678332AA396D">
    <w:name w:val="25FFD47BBC39254C9903678332AA396D"/>
  </w:style>
  <w:style w:type="paragraph" w:customStyle="1" w:styleId="2ED661F4A85C1A40BC6EEA2C704E0B1B">
    <w:name w:val="2ED661F4A85C1A40BC6EEA2C704E0B1B"/>
  </w:style>
  <w:style w:type="paragraph" w:customStyle="1" w:styleId="E5F13AC99B34BC48BEA29907FFE87221">
    <w:name w:val="E5F13AC99B34BC48BEA29907FFE87221"/>
  </w:style>
  <w:style w:type="paragraph" w:customStyle="1" w:styleId="0A0FA13DAB3ADE47B3A11EEE66712864">
    <w:name w:val="0A0FA13DAB3ADE47B3A11EEE66712864"/>
  </w:style>
  <w:style w:type="paragraph" w:customStyle="1" w:styleId="9689970F03BBAB4FB3FD1CE86248DD65">
    <w:name w:val="9689970F03BBAB4FB3FD1CE86248DD65"/>
  </w:style>
  <w:style w:type="paragraph" w:customStyle="1" w:styleId="14D8B5193F35BC479DC38C8F864ACCA9">
    <w:name w:val="14D8B5193F35BC479DC38C8F864ACCA9"/>
  </w:style>
  <w:style w:type="paragraph" w:customStyle="1" w:styleId="DC72B1CF1AB17748800A28833C82D017">
    <w:name w:val="DC72B1CF1AB17748800A28833C82D017"/>
  </w:style>
  <w:style w:type="paragraph" w:customStyle="1" w:styleId="732CF4626C8E8B47B5932457B7365476">
    <w:name w:val="732CF4626C8E8B47B5932457B7365476"/>
  </w:style>
  <w:style w:type="paragraph" w:customStyle="1" w:styleId="00568F3418A4A84EAB83D0A1008DBB0C">
    <w:name w:val="00568F3418A4A84EAB83D0A1008DBB0C"/>
  </w:style>
  <w:style w:type="paragraph" w:customStyle="1" w:styleId="5B618164462EA542BBD34F0B6185627D">
    <w:name w:val="5B618164462EA542BBD34F0B6185627D"/>
  </w:style>
  <w:style w:type="paragraph" w:customStyle="1" w:styleId="F3208A705D7FE742A9B3CDA691525D33">
    <w:name w:val="F3208A705D7FE742A9B3CDA691525D33"/>
  </w:style>
  <w:style w:type="paragraph" w:customStyle="1" w:styleId="51548B40B0A8574B9F171B748148984F">
    <w:name w:val="51548B40B0A8574B9F171B748148984F"/>
  </w:style>
  <w:style w:type="paragraph" w:customStyle="1" w:styleId="62ABA75C6E8B434F8B594A843EF0D736">
    <w:name w:val="62ABA75C6E8B434F8B594A843EF0D736"/>
  </w:style>
  <w:style w:type="paragraph" w:customStyle="1" w:styleId="EF0F1B624A7CB3448C314A106882900C">
    <w:name w:val="EF0F1B624A7CB3448C314A106882900C"/>
  </w:style>
  <w:style w:type="paragraph" w:customStyle="1" w:styleId="9DB31D87008D544AAD220CB36818EF20">
    <w:name w:val="9DB31D87008D544AAD220CB36818EF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Deluxe">
      <a:maj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D7F26A1B-11AC-4436-9823-0F93C6E088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03C2E9-D952-CF40-84EB-60E26E6E9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TS010168650.dotx</Template>
  <TotalTime>100</TotalTime>
  <Pages>2</Pages>
  <Words>509</Words>
  <Characters>2905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 (Minimalist design)</dc:title>
  <dc:subject/>
  <dc:creator>Rukmal Weerawarana</dc:creator>
  <cp:keywords/>
  <cp:lastModifiedBy>Rukmal Weerawarana</cp:lastModifiedBy>
  <cp:revision>3</cp:revision>
  <cp:lastPrinted>2006-08-01T17:47:00Z</cp:lastPrinted>
  <dcterms:created xsi:type="dcterms:W3CDTF">2013-10-23T04:33:00Z</dcterms:created>
  <dcterms:modified xsi:type="dcterms:W3CDTF">2013-10-29T07:06:00Z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TC101686509990</vt:lpwstr>
  </property>
</Properties>
</file>